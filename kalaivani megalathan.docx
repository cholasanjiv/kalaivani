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690"/>
        <w:tblW w:w="488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147"/>
      </w:tblGrid>
      <w:tr w:rsidR="00692703" w:rsidRPr="00433755" w:rsidTr="00C967CA">
        <w:trPr>
          <w:trHeight w:hRule="exact" w:val="1594"/>
        </w:trPr>
        <w:tc>
          <w:tcPr>
            <w:tcW w:w="9147" w:type="dxa"/>
            <w:tcMar>
              <w:top w:w="0" w:type="dxa"/>
              <w:bottom w:w="0" w:type="dxa"/>
            </w:tcMar>
          </w:tcPr>
          <w:p w:rsidR="00692703" w:rsidRPr="00433755" w:rsidRDefault="00421C0F" w:rsidP="00433755">
            <w:pPr>
              <w:pStyle w:val="Title"/>
            </w:pPr>
            <w:r w:rsidRPr="00433755">
              <w:t>kalaivani megalathan</w:t>
            </w:r>
          </w:p>
          <w:p w:rsidR="00692703" w:rsidRPr="00433755" w:rsidRDefault="00433755" w:rsidP="00433755">
            <w:pPr>
              <w:pStyle w:val="ContactInfo"/>
              <w:jc w:val="left"/>
            </w:pPr>
            <w:r w:rsidRPr="00433755">
              <w:t>Phone: 8248833015                                                            Address:3/124 New middle Street</w:t>
            </w:r>
          </w:p>
          <w:p w:rsidR="00692703" w:rsidRPr="00433755" w:rsidRDefault="00433755" w:rsidP="00433755">
            <w:pPr>
              <w:pStyle w:val="ContactInfoEmphasis"/>
              <w:contextualSpacing w:val="0"/>
              <w:jc w:val="left"/>
              <w:rPr>
                <w:b w:val="0"/>
                <w:color w:val="auto"/>
              </w:rPr>
            </w:pPr>
            <w:r w:rsidRPr="00433755">
              <w:rPr>
                <w:b w:val="0"/>
                <w:color w:val="000000" w:themeColor="text1"/>
              </w:rPr>
              <w:t xml:space="preserve"> </w:t>
            </w:r>
            <w:r w:rsidRPr="00433755">
              <w:rPr>
                <w:b w:val="0"/>
                <w:color w:val="595959" w:themeColor="text1" w:themeTint="A6"/>
              </w:rPr>
              <w:t>Email</w:t>
            </w:r>
            <w:r w:rsidRPr="00433755">
              <w:rPr>
                <w:b w:val="0"/>
                <w:color w:val="000000" w:themeColor="text1"/>
              </w:rPr>
              <w:t xml:space="preserve">: </w:t>
            </w:r>
            <w:hyperlink r:id="rId10" w:history="1">
              <w:r w:rsidRPr="00433755">
                <w:rPr>
                  <w:rStyle w:val="Hyperlink"/>
                  <w:b w:val="0"/>
                  <w:color w:val="auto"/>
                </w:rPr>
                <w:t>Kalaimega118@gmail.com</w:t>
              </w:r>
            </w:hyperlink>
            <w:r w:rsidRPr="00433755">
              <w:rPr>
                <w:b w:val="0"/>
                <w:color w:val="auto"/>
              </w:rPr>
              <w:t xml:space="preserve">                                                    </w:t>
            </w:r>
            <w:proofErr w:type="spellStart"/>
            <w:r w:rsidRPr="00433755">
              <w:rPr>
                <w:b w:val="0"/>
                <w:color w:val="595959" w:themeColor="text1" w:themeTint="A6"/>
              </w:rPr>
              <w:t>Madukkur</w:t>
            </w:r>
            <w:proofErr w:type="spellEnd"/>
            <w:r w:rsidRPr="00433755">
              <w:rPr>
                <w:b w:val="0"/>
                <w:color w:val="auto"/>
              </w:rPr>
              <w:t xml:space="preserve"> (</w:t>
            </w:r>
            <w:r w:rsidRPr="00433755">
              <w:rPr>
                <w:b w:val="0"/>
                <w:color w:val="595959" w:themeColor="text1" w:themeTint="A6"/>
              </w:rPr>
              <w:t>North</w:t>
            </w:r>
            <w:r w:rsidRPr="00433755">
              <w:rPr>
                <w:b w:val="0"/>
                <w:color w:val="auto"/>
              </w:rPr>
              <w:t>)</w:t>
            </w:r>
          </w:p>
          <w:p w:rsidR="00433755" w:rsidRPr="00433755" w:rsidRDefault="00433755" w:rsidP="00BA6687">
            <w:pPr>
              <w:pStyle w:val="ContactInfo"/>
              <w:jc w:val="left"/>
              <w:rPr>
                <w:b/>
                <w:color w:val="auto"/>
              </w:rPr>
            </w:pPr>
            <w:r w:rsidRPr="00433755">
              <w:rPr>
                <w:b/>
                <w:color w:val="auto"/>
              </w:rPr>
              <w:t xml:space="preserve">                                                                                                                 </w:t>
            </w:r>
            <w:proofErr w:type="spellStart"/>
            <w:r w:rsidRPr="00433755">
              <w:rPr>
                <w:b/>
              </w:rPr>
              <w:t>Pattukkottai</w:t>
            </w:r>
            <w:proofErr w:type="spellEnd"/>
            <w:r w:rsidRPr="00433755">
              <w:rPr>
                <w:b/>
                <w:color w:val="auto"/>
              </w:rPr>
              <w:t>(</w:t>
            </w:r>
            <w:proofErr w:type="spellStart"/>
            <w:r w:rsidR="00BA6687">
              <w:rPr>
                <w:b/>
                <w:color w:val="auto"/>
              </w:rPr>
              <w:t>tlk</w:t>
            </w:r>
            <w:proofErr w:type="spellEnd"/>
            <w:r w:rsidRPr="00433755">
              <w:rPr>
                <w:b/>
                <w:color w:val="auto"/>
              </w:rPr>
              <w:t>)</w:t>
            </w:r>
          </w:p>
          <w:p w:rsidR="00433755" w:rsidRPr="00433755" w:rsidRDefault="00BA6687" w:rsidP="00BA6687">
            <w:pPr>
              <w:pStyle w:val="ContactInfo"/>
              <w:jc w:val="left"/>
            </w:pPr>
            <w:r>
              <w:rPr>
                <w:b/>
                <w:color w:val="auto"/>
              </w:rPr>
              <w:t xml:space="preserve">                                                                                                                  </w:t>
            </w:r>
            <w:proofErr w:type="spellStart"/>
            <w:r w:rsidR="00433755">
              <w:rPr>
                <w:b/>
                <w:color w:val="auto"/>
              </w:rPr>
              <w:t>Thanjavur</w:t>
            </w:r>
            <w:proofErr w:type="spellEnd"/>
            <w:r w:rsidR="00433755" w:rsidRPr="00433755">
              <w:rPr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tlk</w:t>
            </w:r>
            <w:proofErr w:type="spellEnd"/>
            <w:r w:rsidR="00433755" w:rsidRPr="00433755">
              <w:rPr>
                <w:color w:val="auto"/>
              </w:rPr>
              <w:t>)</w:t>
            </w:r>
          </w:p>
        </w:tc>
      </w:tr>
      <w:tr w:rsidR="009571D8" w:rsidRPr="00433755" w:rsidTr="00C967CA">
        <w:trPr>
          <w:trHeight w:val="22"/>
        </w:trPr>
        <w:tc>
          <w:tcPr>
            <w:tcW w:w="9147" w:type="dxa"/>
            <w:tcMar>
              <w:top w:w="432" w:type="dxa"/>
            </w:tcMar>
          </w:tcPr>
          <w:p w:rsidR="001755A8" w:rsidRPr="00433755" w:rsidRDefault="001755A8" w:rsidP="00433755"/>
        </w:tc>
      </w:tr>
    </w:tbl>
    <w:p w:rsidR="004E01EB" w:rsidRPr="00CF1A49" w:rsidRDefault="004E01EB" w:rsidP="004E01EB">
      <w:pPr>
        <w:pStyle w:val="Heading1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9A0508" w:rsidRDefault="00357DB2" w:rsidP="001D0BF1">
            <w:pPr>
              <w:rPr>
                <w:rFonts w:ascii="Times New Roman" w:hAnsi="Times New Roman" w:cs="Times New Roman"/>
                <w:b/>
                <w:color w:val="auto"/>
                <w:sz w:val="36"/>
                <w:szCs w:val="36"/>
              </w:rPr>
            </w:pPr>
            <w:r w:rsidRPr="00357DB2">
              <w:rPr>
                <w:b/>
                <w:color w:val="auto"/>
                <w:sz w:val="44"/>
                <w:szCs w:val="44"/>
              </w:rPr>
              <w:t xml:space="preserve">  </w:t>
            </w:r>
            <w:r w:rsidRPr="00357DB2">
              <w:rPr>
                <w:rFonts w:ascii="Times New Roman" w:hAnsi="Times New Roman" w:cs="Times New Roman"/>
                <w:b/>
                <w:color w:val="auto"/>
                <w:sz w:val="44"/>
                <w:szCs w:val="44"/>
              </w:rPr>
              <w:t xml:space="preserve"> </w:t>
            </w:r>
            <w:r w:rsidRPr="00ED5514">
              <w:rPr>
                <w:rFonts w:ascii="Times New Roman" w:hAnsi="Times New Roman" w:cs="Times New Roman"/>
                <w:b/>
                <w:color w:val="auto"/>
                <w:sz w:val="36"/>
                <w:szCs w:val="36"/>
              </w:rPr>
              <w:t>OBJECTIVE</w:t>
            </w:r>
          </w:p>
          <w:p w:rsidR="00357DB2" w:rsidRPr="00903D68" w:rsidRDefault="00ED5514" w:rsidP="00ED55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3D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 leverage my strong foundation in computer science, problem-solving skills, and passion for technology to contribute to a dynamic and innovative organization.</w:t>
            </w:r>
          </w:p>
          <w:p w:rsidR="00ED5514" w:rsidRDefault="00ED5514" w:rsidP="00ED551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903D68" w:rsidRDefault="00903D68" w:rsidP="00ED5514">
            <w:pP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</w:pPr>
            <w:r w:rsidRPr="00903D68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  <w:t>EDUCATION QUALIFICATION</w:t>
            </w:r>
          </w:p>
          <w:p w:rsidR="00903D68" w:rsidRPr="00903D68" w:rsidRDefault="00903D68" w:rsidP="00ED5514">
            <w:pP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</w:pPr>
          </w:p>
          <w:p w:rsidR="00ED5514" w:rsidRPr="00903D68" w:rsidRDefault="00903D68" w:rsidP="00903D6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Purusing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D5514" w:rsidRPr="00903D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BSC Comput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er Science Department 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Orathan</w:t>
            </w:r>
            <w:r w:rsidR="00ED5514" w:rsidRPr="00903D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adu</w:t>
            </w:r>
            <w:proofErr w:type="spellEnd"/>
            <w:r w:rsidR="00ED5514" w:rsidRPr="00903D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Women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="00ED5514" w:rsidRPr="00903D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 Arts </w:t>
            </w:r>
            <w:proofErr w:type="gramStart"/>
            <w:r w:rsidR="00ED5514" w:rsidRPr="00903D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  Science</w:t>
            </w:r>
            <w:proofErr w:type="gramEnd"/>
            <w:r w:rsidR="00ED5514" w:rsidRPr="00903D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College  with 80% </w:t>
            </w:r>
            <w:r w:rsidR="00C967C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945E8" w:rsidRPr="00903D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score</w:t>
            </w:r>
            <w:r w:rsidR="00C967C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academic year 5</w:t>
            </w:r>
            <w:r w:rsidR="00C967CA" w:rsidRPr="00C967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th</w:t>
            </w:r>
            <w:r w:rsidR="00C967C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semester</w:t>
            </w:r>
            <w:r w:rsidRPr="00903D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6945E8" w:rsidRPr="00903D68" w:rsidRDefault="006945E8" w:rsidP="00903D6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3D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Completed HSC in Government Girls Higher Secondary School with 70% of Score.</w:t>
            </w:r>
          </w:p>
          <w:p w:rsidR="006945E8" w:rsidRPr="00903D68" w:rsidRDefault="006945E8" w:rsidP="00903D6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3D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Completed SSLC in Government Girls Higher Secondary School with 69</w:t>
            </w:r>
            <w:r w:rsidR="00903D68" w:rsidRPr="00903D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% of Score.</w:t>
            </w:r>
          </w:p>
          <w:p w:rsidR="00903D68" w:rsidRPr="00903D68" w:rsidRDefault="00903D68" w:rsidP="00ED5514">
            <w:pP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</w:pPr>
            <w:r w:rsidRPr="00903D68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  <w:t>TECHNICAL SKILL</w:t>
            </w:r>
          </w:p>
          <w:p w:rsidR="00903D68" w:rsidRPr="00903D68" w:rsidRDefault="00903D68" w:rsidP="00ED551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u w:val="single"/>
              </w:rPr>
            </w:pPr>
          </w:p>
          <w:p w:rsidR="00903D68" w:rsidRDefault="00903D68" w:rsidP="00903D6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</w:t>
            </w:r>
          </w:p>
          <w:p w:rsidR="00903D68" w:rsidRDefault="00903D68" w:rsidP="00903D6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JAVA</w:t>
            </w:r>
          </w:p>
          <w:p w:rsidR="00903D68" w:rsidRDefault="00903D68" w:rsidP="00903D6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PYTHON</w:t>
            </w:r>
          </w:p>
          <w:p w:rsidR="00903D68" w:rsidRDefault="00903D68" w:rsidP="00903D6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03D68" w:rsidRPr="00903D68" w:rsidRDefault="00903D68" w:rsidP="00903D68">
            <w:pP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</w:pPr>
            <w:r w:rsidRPr="00903D68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  <w:t>SOFT SKILL</w:t>
            </w:r>
          </w:p>
          <w:p w:rsidR="00903D68" w:rsidRDefault="00903D68" w:rsidP="00903D6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03D68" w:rsidRDefault="00903D68" w:rsidP="00903D6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Problem Solving</w:t>
            </w:r>
          </w:p>
          <w:p w:rsidR="00903D68" w:rsidRDefault="00903D68" w:rsidP="00903D6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Critical Thinking</w:t>
            </w:r>
          </w:p>
          <w:p w:rsidR="00903D68" w:rsidRDefault="00903D68" w:rsidP="00903D6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Project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Managament</w:t>
            </w:r>
            <w:proofErr w:type="spellEnd"/>
          </w:p>
          <w:p w:rsidR="00903D68" w:rsidRDefault="00903D68" w:rsidP="00903D6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Adaptability</w:t>
            </w:r>
          </w:p>
          <w:p w:rsidR="00903D68" w:rsidRDefault="00903D68" w:rsidP="00903D6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903D68" w:rsidRPr="00903D68" w:rsidRDefault="00903D68" w:rsidP="00903D68">
            <w:pP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</w:pPr>
            <w:r w:rsidRPr="00903D68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  <w:t>DECLERATION</w:t>
            </w:r>
          </w:p>
          <w:p w:rsidR="00903D68" w:rsidRDefault="00903D68" w:rsidP="00903D68">
            <w:pPr>
              <w:pStyle w:val="ListParagraph"/>
              <w:ind w:left="1050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  <w:p w:rsidR="00903D68" w:rsidRDefault="00903D68" w:rsidP="00903D6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03D6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 hereby declare that the above information is correct and true to best of my knowledge and belief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.</w:t>
            </w:r>
          </w:p>
          <w:p w:rsidR="00C967CA" w:rsidRPr="00C967CA" w:rsidRDefault="00C967CA" w:rsidP="00903D68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C967CA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Place:                                                                              Signature</w:t>
            </w:r>
          </w:p>
          <w:p w:rsidR="00C967CA" w:rsidRPr="00C967CA" w:rsidRDefault="00C967CA" w:rsidP="00903D6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967CA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Date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:</w:t>
            </w:r>
          </w:p>
          <w:p w:rsidR="00903D68" w:rsidRPr="00903D68" w:rsidRDefault="00903D68" w:rsidP="00903D6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903D68" w:rsidRPr="00903D68" w:rsidRDefault="00903D68" w:rsidP="00903D6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bookmarkStart w:id="0" w:name="_GoBack"/>
            <w:bookmarkEnd w:id="0"/>
          </w:p>
        </w:tc>
      </w:tr>
      <w:tr w:rsidR="00E21829" w:rsidRPr="00CF1A49" w:rsidTr="00F61DF9">
        <w:tc>
          <w:tcPr>
            <w:tcW w:w="9355" w:type="dxa"/>
            <w:tcMar>
              <w:top w:w="216" w:type="dxa"/>
            </w:tcMar>
          </w:tcPr>
          <w:p w:rsidR="00AF185C" w:rsidRDefault="00AF185C" w:rsidP="00E21829"/>
          <w:p w:rsidR="00E21829" w:rsidRDefault="00E21829" w:rsidP="00E21829">
            <w:r>
              <w:br/>
            </w:r>
          </w:p>
        </w:tc>
      </w:tr>
      <w:tr w:rsidR="00F61DF9" w:rsidRPr="00CF1A49" w:rsidTr="00ED5514">
        <w:trPr>
          <w:trHeight w:val="14"/>
        </w:trPr>
        <w:tc>
          <w:tcPr>
            <w:tcW w:w="9355" w:type="dxa"/>
            <w:tcMar>
              <w:top w:w="216" w:type="dxa"/>
            </w:tcMar>
          </w:tcPr>
          <w:p w:rsidR="009A0508" w:rsidRDefault="009A0508" w:rsidP="00F61DF9"/>
        </w:tc>
      </w:tr>
    </w:tbl>
    <w:p w:rsidR="009F4B58" w:rsidRPr="00C967CA" w:rsidRDefault="009F4B58" w:rsidP="00C967CA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p w:rsidR="009F4B58" w:rsidRPr="006E1507" w:rsidRDefault="009F4B58" w:rsidP="009F4B58">
      <w:pPr>
        <w:pStyle w:val="ListBullet"/>
        <w:numPr>
          <w:ilvl w:val="0"/>
          <w:numId w:val="0"/>
        </w:numPr>
      </w:pPr>
    </w:p>
    <w:sectPr w:rsidR="009F4B58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C4B" w:rsidRDefault="005E6C4B" w:rsidP="0068194B">
      <w:r>
        <w:separator/>
      </w:r>
    </w:p>
    <w:p w:rsidR="005E6C4B" w:rsidRDefault="005E6C4B"/>
    <w:p w:rsidR="005E6C4B" w:rsidRDefault="005E6C4B"/>
  </w:endnote>
  <w:endnote w:type="continuationSeparator" w:id="0">
    <w:p w:rsidR="005E6C4B" w:rsidRDefault="005E6C4B" w:rsidP="0068194B">
      <w:r>
        <w:continuationSeparator/>
      </w:r>
    </w:p>
    <w:p w:rsidR="005E6C4B" w:rsidRDefault="005E6C4B"/>
    <w:p w:rsidR="005E6C4B" w:rsidRDefault="005E6C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8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C4B" w:rsidRDefault="005E6C4B" w:rsidP="0068194B">
      <w:r>
        <w:separator/>
      </w:r>
    </w:p>
    <w:p w:rsidR="005E6C4B" w:rsidRDefault="005E6C4B"/>
    <w:p w:rsidR="005E6C4B" w:rsidRDefault="005E6C4B"/>
  </w:footnote>
  <w:footnote w:type="continuationSeparator" w:id="0">
    <w:p w:rsidR="005E6C4B" w:rsidRDefault="005E6C4B" w:rsidP="0068194B">
      <w:r>
        <w:continuationSeparator/>
      </w:r>
    </w:p>
    <w:p w:rsidR="005E6C4B" w:rsidRDefault="005E6C4B"/>
    <w:p w:rsidR="005E6C4B" w:rsidRDefault="005E6C4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8DCD28" wp14:editId="1C04362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4EC827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E255916"/>
    <w:multiLevelType w:val="hybridMultilevel"/>
    <w:tmpl w:val="47EC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05FE8"/>
    <w:multiLevelType w:val="hybridMultilevel"/>
    <w:tmpl w:val="07A49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1702A"/>
    <w:multiLevelType w:val="hybridMultilevel"/>
    <w:tmpl w:val="ABB6175C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094047F"/>
    <w:multiLevelType w:val="hybridMultilevel"/>
    <w:tmpl w:val="3398C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1"/>
  </w:num>
  <w:num w:numId="16">
    <w:abstractNumId w:val="14"/>
  </w:num>
  <w:num w:numId="17">
    <w:abstractNumId w:val="17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0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7DB2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1C0F"/>
    <w:rsid w:val="004319E0"/>
    <w:rsid w:val="00433755"/>
    <w:rsid w:val="00437E8C"/>
    <w:rsid w:val="00440225"/>
    <w:rsid w:val="004533D6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7BC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6C4B"/>
    <w:rsid w:val="005F4B91"/>
    <w:rsid w:val="005F55D2"/>
    <w:rsid w:val="0062312F"/>
    <w:rsid w:val="00625F2C"/>
    <w:rsid w:val="006618E9"/>
    <w:rsid w:val="0068194B"/>
    <w:rsid w:val="00692703"/>
    <w:rsid w:val="006945E8"/>
    <w:rsid w:val="006A1962"/>
    <w:rsid w:val="006B5D48"/>
    <w:rsid w:val="006B7D7B"/>
    <w:rsid w:val="006C1A5E"/>
    <w:rsid w:val="006C1A62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1CF7"/>
    <w:rsid w:val="007C0566"/>
    <w:rsid w:val="007C606B"/>
    <w:rsid w:val="007C6CAD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3D68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6FD"/>
    <w:rsid w:val="009A0508"/>
    <w:rsid w:val="009A44CE"/>
    <w:rsid w:val="009C4DFC"/>
    <w:rsid w:val="009D44F8"/>
    <w:rsid w:val="009E3160"/>
    <w:rsid w:val="009F220C"/>
    <w:rsid w:val="009F3B05"/>
    <w:rsid w:val="009F4931"/>
    <w:rsid w:val="009F4B58"/>
    <w:rsid w:val="00A14534"/>
    <w:rsid w:val="00A16DAA"/>
    <w:rsid w:val="00A24162"/>
    <w:rsid w:val="00A25023"/>
    <w:rsid w:val="00A270EA"/>
    <w:rsid w:val="00A34BA2"/>
    <w:rsid w:val="00A36F27"/>
    <w:rsid w:val="00A373BD"/>
    <w:rsid w:val="00A42E32"/>
    <w:rsid w:val="00A46E63"/>
    <w:rsid w:val="00A51DC5"/>
    <w:rsid w:val="00A53DE1"/>
    <w:rsid w:val="00A5714C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185C"/>
    <w:rsid w:val="00B10EBE"/>
    <w:rsid w:val="00B21F8F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687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67CA"/>
    <w:rsid w:val="00CA4B4D"/>
    <w:rsid w:val="00CB35C3"/>
    <w:rsid w:val="00CD323D"/>
    <w:rsid w:val="00CE4030"/>
    <w:rsid w:val="00CE64B3"/>
    <w:rsid w:val="00CF1A49"/>
    <w:rsid w:val="00D0630C"/>
    <w:rsid w:val="00D0741E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1829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5514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015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Kalaimega118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aivani\AppData\Roaming\Microsoft\Templates\ATS%20Bold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65"/>
    <w:rsid w:val="00677D1D"/>
    <w:rsid w:val="007A4565"/>
    <w:rsid w:val="00A4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7D6FA219DB46FC9F4D594CA37F1067">
    <w:name w:val="397D6FA219DB46FC9F4D594CA37F1067"/>
  </w:style>
  <w:style w:type="paragraph" w:customStyle="1" w:styleId="60C80D22B5C84D27ADE9E63B9167F659">
    <w:name w:val="60C80D22B5C84D27ADE9E63B9167F659"/>
  </w:style>
  <w:style w:type="paragraph" w:customStyle="1" w:styleId="D49B0DC5CF3E45008262DDF031069E8F">
    <w:name w:val="D49B0DC5CF3E45008262DDF031069E8F"/>
  </w:style>
  <w:style w:type="paragraph" w:customStyle="1" w:styleId="93C542A738F0432E815923E208046767">
    <w:name w:val="93C542A738F0432E815923E208046767"/>
  </w:style>
  <w:style w:type="paragraph" w:customStyle="1" w:styleId="19F53DDB032C4F6FAA71381ADFB00144">
    <w:name w:val="19F53DDB032C4F6FAA71381ADFB00144"/>
  </w:style>
  <w:style w:type="paragraph" w:customStyle="1" w:styleId="F6C2F96E4C3F43B7BF8AAB22C83D31C9">
    <w:name w:val="F6C2F96E4C3F43B7BF8AAB22C83D3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8213137-FECA-4B2D-A0F1-4DB59211E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E9CCA-B965-45FD-937B-55A202EB7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662BB8-1253-4FAB-BF9A-1F186878EF9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Bold accounting resume.dotx</Template>
  <TotalTime>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2023-10-28T05:24:00Z</dcterms:created>
  <dcterms:modified xsi:type="dcterms:W3CDTF">2023-10-28T07:52:00Z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